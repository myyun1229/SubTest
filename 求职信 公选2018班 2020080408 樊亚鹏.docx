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968C3" w14:textId="0CAB56D0" w:rsidR="0092748E" w:rsidRPr="00873C25" w:rsidRDefault="00BD539D" w:rsidP="00873C25">
      <w:pPr>
        <w:pStyle w:val="afe"/>
        <w:rPr>
          <w:rFonts w:ascii="宋体" w:eastAsia="宋体" w:hAnsi="宋体"/>
          <w:sz w:val="28"/>
          <w:szCs w:val="28"/>
        </w:rPr>
      </w:pPr>
      <w:r w:rsidRPr="00873C25">
        <w:rPr>
          <w:rFonts w:ascii="宋体" w:eastAsia="宋体" w:hAnsi="宋体" w:hint="eastAsia"/>
          <w:sz w:val="28"/>
          <w:szCs w:val="28"/>
        </w:rPr>
        <w:t>尊敬的领导:</w:t>
      </w:r>
    </w:p>
    <w:p w14:paraId="242E16F9" w14:textId="05D0332D" w:rsidR="00BD539D" w:rsidRPr="00BD539D" w:rsidRDefault="00BD539D" w:rsidP="00873C25">
      <w:pPr>
        <w:ind w:firstLineChars="200" w:firstLine="480"/>
        <w:contextualSpacing/>
        <w:rPr>
          <w:rFonts w:asciiTheme="minorEastAsia" w:hAnsiTheme="minorEastAsia" w:hint="eastAsia"/>
          <w:sz w:val="24"/>
          <w:szCs w:val="24"/>
        </w:rPr>
      </w:pPr>
      <w:r w:rsidRPr="00BD539D">
        <w:rPr>
          <w:rFonts w:asciiTheme="minorEastAsia" w:hAnsiTheme="minorEastAsia" w:hint="eastAsia"/>
          <w:sz w:val="24"/>
          <w:szCs w:val="24"/>
        </w:rPr>
        <w:t>您好!</w:t>
      </w:r>
    </w:p>
    <w:p w14:paraId="32B102DB" w14:textId="3C2504BE" w:rsidR="00873C25" w:rsidRDefault="00BD539D" w:rsidP="00873C25">
      <w:pPr>
        <w:ind w:firstLineChars="200" w:firstLine="480"/>
        <w:contextualSpacing/>
        <w:rPr>
          <w:rFonts w:asciiTheme="minorEastAsia" w:hAnsiTheme="minorEastAsia"/>
          <w:sz w:val="24"/>
          <w:szCs w:val="24"/>
          <w:shd w:val="clear" w:color="auto" w:fill="FFFFFF"/>
          <w:lang w:val="en-US"/>
        </w:rPr>
      </w:pPr>
      <w:r w:rsidRPr="00BD539D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首先感谢您在百忙之中抽时间来阅读这封个人求职信。</w:t>
      </w:r>
    </w:p>
    <w:p w14:paraId="7333CE0E" w14:textId="0A2BCAE5" w:rsidR="00873C25" w:rsidRDefault="00873C25" w:rsidP="00873C25">
      <w:pPr>
        <w:ind w:firstLineChars="200" w:firstLine="480"/>
        <w:contextualSpacing/>
        <w:rPr>
          <w:rFonts w:asciiTheme="minorEastAsia" w:hAnsiTheme="minorEastAsia"/>
          <w:sz w:val="24"/>
          <w:szCs w:val="24"/>
          <w:shd w:val="clear" w:color="auto" w:fill="FFFFFF"/>
          <w:lang w:val="en-US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我叫樊亚鹏,是哈尔滨信息工程学院软件学院的一名大学三年级的学生</w:t>
      </w:r>
      <w:r w:rsidRPr="00BD539D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。</w:t>
      </w:r>
      <w:r w:rsidRPr="00873C25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经过</w:t>
      </w: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三年</w:t>
      </w:r>
      <w:r w:rsidRPr="00873C25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多的专业学习和大学生活的磨练，进校时天真、幼稚的我现已变得沉着和冷静。为了立足社会，为了自己的事业成功，</w:t>
      </w: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大学期间</w:t>
      </w:r>
      <w:r w:rsidRPr="00873C25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我不断努力学习，不论是基础课，还是专业课，都取得了较好的成绩。</w:t>
      </w:r>
    </w:p>
    <w:p w14:paraId="4D137581" w14:textId="27A22EAB" w:rsidR="00873C25" w:rsidRDefault="003E41ED" w:rsidP="00873C25">
      <w:pPr>
        <w:ind w:firstLineChars="200" w:firstLine="480"/>
        <w:contextualSpacing/>
        <w:rPr>
          <w:rFonts w:asciiTheme="minorEastAsia" w:hAnsiTheme="minorEastAsia"/>
          <w:sz w:val="24"/>
          <w:szCs w:val="24"/>
          <w:shd w:val="clear" w:color="auto" w:fill="FFFFFF"/>
          <w:lang w:val="en-US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今天我是怀着平静而有激动的心情呈上这份求职信的。我也是对贵公司有了一个比较全面的了解,贵公司的良好声誉和适宜的工作环境是我选择贵公司的主要原因。我所学的专业非常适合贵公司的软件开发岗位,我现在有明确的方向,也能够对自己为什么适合这份工作,说出自己的理由。</w:t>
      </w:r>
    </w:p>
    <w:p w14:paraId="13E525D9" w14:textId="626FA23F" w:rsidR="003E41ED" w:rsidRDefault="003E41ED" w:rsidP="00873C25">
      <w:pPr>
        <w:ind w:firstLineChars="200" w:firstLine="480"/>
        <w:contextualSpacing/>
        <w:rPr>
          <w:rFonts w:asciiTheme="minorEastAsia" w:hAnsiTheme="minorEastAsia"/>
          <w:sz w:val="24"/>
          <w:szCs w:val="24"/>
          <w:shd w:val="clear" w:color="auto" w:fill="FFFFFF"/>
          <w:lang w:val="en-US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就自身而言,因为我是大数据专业的学生,所以我对电脑感兴趣,同时还比较关心体育方面的新闻,比如NBA</w:t>
      </w:r>
      <w:r>
        <w:rPr>
          <w:rFonts w:asciiTheme="minorEastAsia" w:hAnsiTheme="minorEastAsia"/>
          <w:sz w:val="24"/>
          <w:szCs w:val="24"/>
          <w:shd w:val="clear" w:color="auto" w:fill="FFFFFF"/>
          <w:lang w:val="en-US"/>
        </w:rPr>
        <w:t>,</w:t>
      </w:r>
      <w:r w:rsidR="00AD7B39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乒乓球之类的赛事新闻。而我的爱好也是基于兴趣之上的,喜欢看赛事直播,喜欢听音乐、交朋友。</w:t>
      </w:r>
    </w:p>
    <w:p w14:paraId="74C61D7B" w14:textId="2AF33CEA" w:rsidR="00AD7B39" w:rsidRDefault="00AD7B39" w:rsidP="00AD7B39">
      <w:pPr>
        <w:ind w:firstLineChars="200" w:firstLine="480"/>
        <w:contextualSpacing/>
        <w:rPr>
          <w:rFonts w:asciiTheme="minorEastAsia" w:hAnsiTheme="minorEastAsia"/>
          <w:sz w:val="24"/>
          <w:szCs w:val="24"/>
          <w:shd w:val="clear" w:color="auto" w:fill="FFFFFF"/>
          <w:lang w:val="en-US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我的性格比较诚实、正直,相对谦虚,在做事情时认真勤奋</w:t>
      </w:r>
      <w:r>
        <w:rPr>
          <w:rFonts w:asciiTheme="minorEastAsia" w:hAnsiTheme="minorEastAsia"/>
          <w:sz w:val="24"/>
          <w:szCs w:val="24"/>
          <w:shd w:val="clear" w:color="auto" w:fill="FFFFFF"/>
          <w:lang w:val="en-US"/>
        </w:rPr>
        <w:t>,</w:t>
      </w: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同时乐于帮助他人解决bug。在大学这三年中我很好的掌握了专业知识,学会了计算机组成原理、数据结构、计算机网络等专业课程,同时在计算机语言方面对Java了解较多,对于c、python也有一定了解,在技术框架后段方面,SSM框架用的颇多</w:t>
      </w:r>
      <w:r w:rsidR="00D87F7E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,</w:t>
      </w: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在校期间也用过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jquery</w:t>
      </w:r>
      <w:proofErr w:type="spellEnd"/>
      <w:r w:rsidR="00D87F7E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、</w:t>
      </w:r>
      <w:proofErr w:type="spellStart"/>
      <w:r w:rsidR="00D87F7E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vue</w:t>
      </w:r>
      <w:proofErr w:type="spellEnd"/>
      <w:r w:rsidR="00D87F7E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等前端框架。</w:t>
      </w:r>
    </w:p>
    <w:p w14:paraId="5074AF21" w14:textId="55B637CA" w:rsidR="00D87F7E" w:rsidRDefault="00D87F7E" w:rsidP="00AD7B39">
      <w:pPr>
        <w:ind w:firstLineChars="200" w:firstLine="480"/>
        <w:contextualSpacing/>
        <w:rPr>
          <w:rFonts w:asciiTheme="minorEastAsia" w:hAnsiTheme="minorEastAsia"/>
          <w:sz w:val="24"/>
          <w:szCs w:val="24"/>
          <w:shd w:val="clear" w:color="auto" w:fill="FFFFFF"/>
          <w:lang w:val="en-US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在学习上勤奋严谨,对课堂知识不懂就问,遇到难题先自己尝试解决,然后再去请教老师。我渴望去学习新知识,并运用的实际操作中。在校期间,我取得了教育部考试中心认证的计算机二级合格证,软件设计师证书,本人可以熟练书用办公软件。</w:t>
      </w:r>
    </w:p>
    <w:p w14:paraId="4A8728E8" w14:textId="46AACF30" w:rsidR="00D87F7E" w:rsidRPr="003E41ED" w:rsidRDefault="00D87F7E" w:rsidP="00AD7B39">
      <w:pPr>
        <w:ind w:firstLineChars="200" w:firstLine="480"/>
        <w:contextualSpacing/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作为一个刚从象牙塔中走出的学生,我的经验不足或许会让您犹豫不决,但请您相信我的勤奋和努力会弥补这一切。</w:t>
      </w:r>
    </w:p>
    <w:p w14:paraId="1A3E4CFB" w14:textId="631C0622" w:rsidR="00BD539D" w:rsidRPr="00BD539D" w:rsidRDefault="00BD539D" w:rsidP="00BD539D">
      <w:pPr>
        <w:ind w:firstLineChars="200" w:firstLine="480"/>
        <w:contextualSpacing/>
        <w:rPr>
          <w:rFonts w:asciiTheme="minorEastAsia" w:hAnsiTheme="minorEastAsia"/>
          <w:color w:val="auto"/>
          <w:sz w:val="24"/>
          <w:szCs w:val="24"/>
          <w:lang w:val="en-US"/>
        </w:rPr>
      </w:pPr>
      <w:r w:rsidRPr="00BD539D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希望贵公司能给我一个发展的平台，我会好好珍惜它，并全力以赴，为实现自己的人生价值而奋斗，为贵公司的发展贡献力量。</w:t>
      </w:r>
    </w:p>
    <w:p w14:paraId="0A5312CC" w14:textId="7EE109B4" w:rsidR="00BD539D" w:rsidRPr="00BD539D" w:rsidRDefault="00BD539D" w:rsidP="00BD539D">
      <w:pPr>
        <w:ind w:firstLineChars="200" w:firstLine="480"/>
        <w:contextualSpacing/>
        <w:rPr>
          <w:rFonts w:asciiTheme="minorEastAsia" w:hAnsiTheme="minorEastAsia"/>
          <w:color w:val="auto"/>
          <w:sz w:val="24"/>
          <w:szCs w:val="24"/>
          <w:lang w:val="en-US"/>
        </w:rPr>
      </w:pPr>
      <w:r w:rsidRPr="00BD539D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最后，再次感谢您阅读这份自荐材料！祝贵公司事业欣欣向荣，业绩蒸蒸日上，也祝您身体健康，万事如意！</w:t>
      </w:r>
    </w:p>
    <w:p w14:paraId="3004D056" w14:textId="26864F4F" w:rsidR="00BD539D" w:rsidRPr="00BD539D" w:rsidRDefault="00BD539D" w:rsidP="00BD539D">
      <w:pPr>
        <w:ind w:firstLineChars="200" w:firstLine="480"/>
        <w:contextualSpacing/>
        <w:rPr>
          <w:rFonts w:asciiTheme="minorEastAsia" w:hAnsiTheme="minorEastAsia"/>
          <w:color w:val="auto"/>
          <w:sz w:val="24"/>
          <w:szCs w:val="24"/>
          <w:lang w:val="en-US"/>
        </w:rPr>
      </w:pPr>
      <w:r w:rsidRPr="00BD539D">
        <w:rPr>
          <w:rFonts w:asciiTheme="minorEastAsia" w:hAnsiTheme="minorEastAsia" w:hint="eastAsia"/>
          <w:sz w:val="24"/>
          <w:szCs w:val="24"/>
          <w:shd w:val="clear" w:color="auto" w:fill="FFFFFF"/>
          <w:lang w:val="en-US"/>
        </w:rPr>
        <w:t>此致</w:t>
      </w:r>
    </w:p>
    <w:p w14:paraId="46E4BE5E" w14:textId="6EF7998A" w:rsidR="00BD539D" w:rsidRDefault="00BD539D" w:rsidP="00D331E4">
      <w:pPr>
        <w:contextualSpacing/>
        <w:rPr>
          <w:rFonts w:asciiTheme="minorEastAsia" w:hAnsiTheme="minorEastAsia"/>
          <w:sz w:val="24"/>
          <w:szCs w:val="24"/>
          <w:lang w:val="en-US"/>
        </w:rPr>
      </w:pPr>
      <w:r w:rsidRPr="00BD539D">
        <w:rPr>
          <w:rFonts w:asciiTheme="minorEastAsia" w:hAnsiTheme="minorEastAsia" w:hint="eastAsia"/>
          <w:sz w:val="24"/>
          <w:szCs w:val="24"/>
          <w:lang w:val="en-US"/>
        </w:rPr>
        <w:lastRenderedPageBreak/>
        <w:t>敬礼！</w:t>
      </w:r>
    </w:p>
    <w:p w14:paraId="503C40AB" w14:textId="73B88ADA" w:rsidR="00D331E4" w:rsidRDefault="00D331E4" w:rsidP="00D331E4">
      <w:pPr>
        <w:ind w:left="7200"/>
        <w:contextualSpacing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求职人:樊亚鹏</w:t>
      </w:r>
    </w:p>
    <w:p w14:paraId="2BCA47AF" w14:textId="76AFC598" w:rsidR="00D331E4" w:rsidRDefault="00D331E4" w:rsidP="00D331E4">
      <w:pPr>
        <w:ind w:left="7200"/>
        <w:contextualSpacing/>
        <w:rPr>
          <w:rFonts w:asciiTheme="minorEastAsia" w:hAnsiTheme="minorEastAsia" w:hint="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2022年11月10</w:t>
      </w:r>
      <w:r>
        <w:rPr>
          <w:rFonts w:asciiTheme="minorEastAsia" w:hAnsiTheme="minorEastAsia" w:hint="eastAsia"/>
          <w:sz w:val="24"/>
          <w:szCs w:val="24"/>
          <w:lang w:val="en-US"/>
        </w:rPr>
        <w:t>日</w:t>
      </w:r>
    </w:p>
    <w:p w14:paraId="06E4546D" w14:textId="34160FED" w:rsidR="00873C25" w:rsidRPr="00873C25" w:rsidRDefault="00873C25" w:rsidP="00873C25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73C25">
        <w:rPr>
          <w:rFonts w:ascii="微软雅黑" w:eastAsia="微软雅黑" w:hAnsi="微软雅黑" w:cs="宋体" w:hint="eastAsia"/>
          <w:color w:val="666666"/>
          <w:sz w:val="24"/>
          <w:szCs w:val="24"/>
          <w:shd w:val="clear" w:color="auto" w:fill="FFFFFF"/>
          <w:lang w:val="en-US"/>
        </w:rPr>
        <w:t xml:space="preserve">　　</w:t>
      </w:r>
    </w:p>
    <w:p w14:paraId="2D7B8D55" w14:textId="77777777" w:rsidR="00873C25" w:rsidRPr="00873C25" w:rsidRDefault="00873C25" w:rsidP="00BD539D">
      <w:pPr>
        <w:ind w:firstLineChars="200" w:firstLine="480"/>
        <w:contextualSpacing/>
        <w:rPr>
          <w:rFonts w:asciiTheme="minorEastAsia" w:hAnsiTheme="minorEastAsia" w:hint="eastAsia"/>
          <w:color w:val="auto"/>
          <w:sz w:val="24"/>
          <w:szCs w:val="24"/>
          <w:lang w:val="en-US"/>
        </w:rPr>
      </w:pPr>
    </w:p>
    <w:sectPr w:rsidR="00873C25" w:rsidRPr="00873C25">
      <w:footerReference w:type="default" r:id="rId7"/>
      <w:pgSz w:w="11907" w:h="1683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BC8FF" w14:textId="77777777" w:rsidR="00CF6227" w:rsidRDefault="00CF6227">
      <w:pPr>
        <w:spacing w:after="0" w:line="240" w:lineRule="auto"/>
      </w:pPr>
      <w:r>
        <w:separator/>
      </w:r>
    </w:p>
  </w:endnote>
  <w:endnote w:type="continuationSeparator" w:id="0">
    <w:p w14:paraId="23371241" w14:textId="77777777" w:rsidR="00CF6227" w:rsidRDefault="00CF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34323" w14:textId="77777777" w:rsidR="0092748E" w:rsidRDefault="00CF6227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EBF65" w14:textId="77777777" w:rsidR="00CF6227" w:rsidRDefault="00CF6227">
      <w:pPr>
        <w:spacing w:after="0" w:line="240" w:lineRule="auto"/>
      </w:pPr>
      <w:r>
        <w:separator/>
      </w:r>
    </w:p>
  </w:footnote>
  <w:footnote w:type="continuationSeparator" w:id="0">
    <w:p w14:paraId="0B1E94DC" w14:textId="77777777" w:rsidR="00CF6227" w:rsidRDefault="00CF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9D"/>
    <w:rsid w:val="003E41ED"/>
    <w:rsid w:val="00873C25"/>
    <w:rsid w:val="00AD7B39"/>
    <w:rsid w:val="00BD539D"/>
    <w:rsid w:val="00CF6227"/>
    <w:rsid w:val="00D331E4"/>
    <w:rsid w:val="00D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801C7"/>
  <w15:docId w15:val="{2DB69D91-4681-5A44-9B9C-825BD250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7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a4"/>
    <w:uiPriority w:val="3"/>
    <w:qFormat/>
    <w:pPr>
      <w:spacing w:line="240" w:lineRule="auto"/>
    </w:pPr>
    <w:rPr>
      <w:b/>
      <w:spacing w:val="21"/>
    </w:rPr>
  </w:style>
  <w:style w:type="paragraph" w:styleId="a5">
    <w:name w:val="Title"/>
    <w:basedOn w:val="a"/>
    <w:link w:val="a6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6">
    <w:name w:val="标题 字符"/>
    <w:basedOn w:val="a0"/>
    <w:link w:val="a5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7">
    <w:name w:val="Subtitle"/>
    <w:basedOn w:val="a"/>
    <w:next w:val="a"/>
    <w:link w:val="a8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 字符"/>
    <w:basedOn w:val="a0"/>
    <w:link w:val="1"/>
    <w:uiPriority w:val="9"/>
    <w:rPr>
      <w:b/>
      <w:spacing w:val="21"/>
      <w:sz w:val="26"/>
    </w:rPr>
  </w:style>
  <w:style w:type="paragraph" w:styleId="a9">
    <w:name w:val="header"/>
    <w:basedOn w:val="a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眉 字符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c">
    <w:name w:val="页脚 字符"/>
    <w:basedOn w:val="a0"/>
    <w:link w:val="ab"/>
    <w:uiPriority w:val="99"/>
    <w:rPr>
      <w:b/>
      <w:spacing w:val="21"/>
      <w:sz w:val="26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e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8">
    <w:name w:val="副标题 字符"/>
    <w:basedOn w:val="a0"/>
    <w:link w:val="a7"/>
    <w:uiPriority w:val="11"/>
    <w:semiHidden/>
    <w:rPr>
      <w:rFonts w:eastAsiaTheme="minorEastAsia"/>
      <w:i/>
      <w:spacing w:val="21"/>
      <w:sz w:val="36"/>
    </w:rPr>
  </w:style>
  <w:style w:type="character" w:styleId="af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f0">
    <w:name w:val="Quote"/>
    <w:basedOn w:val="a"/>
    <w:next w:val="a"/>
    <w:link w:val="af1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af1">
    <w:name w:val="引用 字符"/>
    <w:basedOn w:val="a0"/>
    <w:link w:val="af0"/>
    <w:uiPriority w:val="29"/>
    <w:semiHidden/>
    <w:rPr>
      <w:i/>
      <w:iCs/>
      <w:sz w:val="32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af3">
    <w:name w:val="明显引用 字符"/>
    <w:basedOn w:val="a0"/>
    <w:link w:val="af2"/>
    <w:uiPriority w:val="30"/>
    <w:semiHidden/>
    <w:rPr>
      <w:b/>
      <w:i/>
      <w:iCs/>
      <w:sz w:val="32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5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6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8">
    <w:name w:val="联系信息"/>
    <w:basedOn w:val="a"/>
    <w:uiPriority w:val="2"/>
    <w:qFormat/>
    <w:pPr>
      <w:spacing w:after="920"/>
      <w:contextualSpacing/>
    </w:pPr>
  </w:style>
  <w:style w:type="character" w:styleId="af9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a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b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a4">
    <w:name w:val="日期 字符"/>
    <w:basedOn w:val="a0"/>
    <w:link w:val="a3"/>
    <w:uiPriority w:val="3"/>
    <w:rPr>
      <w:b/>
      <w:spacing w:val="21"/>
    </w:rPr>
  </w:style>
  <w:style w:type="paragraph" w:styleId="afc">
    <w:name w:val="Signature"/>
    <w:basedOn w:val="a"/>
    <w:link w:val="afd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afd">
    <w:name w:val="签名 字符"/>
    <w:basedOn w:val="a0"/>
    <w:link w:val="afc"/>
    <w:uiPriority w:val="7"/>
    <w:rPr>
      <w:b/>
      <w:spacing w:val="21"/>
    </w:rPr>
  </w:style>
  <w:style w:type="paragraph" w:styleId="afe">
    <w:name w:val="Salutation"/>
    <w:basedOn w:val="a"/>
    <w:next w:val="a"/>
    <w:link w:val="aff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f0">
    <w:name w:val="姓名"/>
    <w:basedOn w:val="a"/>
    <w:link w:val="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f0"/>
    <w:uiPriority w:val="1"/>
    <w:rPr>
      <w:b/>
      <w:caps/>
      <w:spacing w:val="21"/>
      <w:sz w:val="36"/>
    </w:rPr>
  </w:style>
  <w:style w:type="paragraph" w:customStyle="1" w:styleId="aff1">
    <w:name w:val="地址"/>
    <w:basedOn w:val="a"/>
    <w:link w:val="Char0"/>
    <w:uiPriority w:val="4"/>
    <w:qFormat/>
    <w:pPr>
      <w:spacing w:line="240" w:lineRule="auto"/>
      <w:contextualSpacing/>
    </w:pPr>
  </w:style>
  <w:style w:type="character" w:customStyle="1" w:styleId="Char0">
    <w:name w:val="地址 Char"/>
    <w:basedOn w:val="a0"/>
    <w:link w:val="aff1"/>
    <w:uiPriority w:val="4"/>
  </w:style>
  <w:style w:type="character" w:customStyle="1" w:styleId="aff">
    <w:name w:val="称呼 字符"/>
    <w:basedOn w:val="a0"/>
    <w:link w:val="afe"/>
    <w:uiPriority w:val="5"/>
    <w:rPr>
      <w:b/>
      <w:spacing w:val="21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aff2">
    <w:name w:val="Closing"/>
    <w:basedOn w:val="a"/>
    <w:link w:val="aff3"/>
    <w:uiPriority w:val="6"/>
    <w:unhideWhenUsed/>
    <w:qFormat/>
    <w:rsid w:val="00BD539D"/>
    <w:pPr>
      <w:ind w:leftChars="2100" w:left="100"/>
    </w:pPr>
  </w:style>
  <w:style w:type="character" w:customStyle="1" w:styleId="aff3">
    <w:name w:val="结束语 字符"/>
    <w:basedOn w:val="a0"/>
    <w:link w:val="aff2"/>
    <w:uiPriority w:val="6"/>
    <w:rsid w:val="00BD539D"/>
    <w:rPr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nyapeng/Library/Containers/com.microsoft.Word/Data/Library/Application%20Support/Microsoft/Office/16.0/DTS/zh-CN%7b0E24D941-34DC-EE4F-91BD-BD086C8E1A7C%7d/%7b56F2E264-E6CD-124F-B4CC-2DBE45A86E77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基本求职信.dotx</Template>
  <TotalTime>42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樊 亚鹏</cp:lastModifiedBy>
  <cp:revision>1</cp:revision>
  <dcterms:created xsi:type="dcterms:W3CDTF">2022-11-10T02:18:00Z</dcterms:created>
  <dcterms:modified xsi:type="dcterms:W3CDTF">2022-11-10T03:15:00Z</dcterms:modified>
</cp:coreProperties>
</file>